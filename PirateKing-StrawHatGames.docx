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B916036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0ACADB9" w14:textId="6EF33E73" w:rsidR="003E1D56" w:rsidRDefault="00F65E21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Straw hat</w:t>
                    </w:r>
                    <w:r w:rsidR="00AD7462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</w:p>
                </w:tc>
              </w:sdtContent>
            </w:sdt>
          </w:tr>
          <w:tr w:rsidR="003E1D56" w14:paraId="1145E39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324AE76" w14:textId="4D992E2F" w:rsidR="003E1D56" w:rsidRDefault="0080147A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Pirate King</w:t>
                    </w:r>
                  </w:p>
                </w:tc>
              </w:sdtContent>
            </w:sdt>
          </w:tr>
          <w:tr w:rsidR="003E1D56" w14:paraId="24C16C32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13837CC" w14:textId="5616BCA4" w:rsidR="003E1D56" w:rsidRPr="003E1D56" w:rsidRDefault="0080147A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287612D6" wp14:editId="5BD58C66">
                          <wp:simplePos x="0" y="0"/>
                          <wp:positionH relativeFrom="column">
                            <wp:posOffset>1929765</wp:posOffset>
                          </wp:positionH>
                          <wp:positionV relativeFrom="paragraph">
                            <wp:posOffset>-2413000</wp:posOffset>
                          </wp:positionV>
                          <wp:extent cx="2105025" cy="1295400"/>
                          <wp:effectExtent l="0" t="0" r="28575" b="1905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05025" cy="129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E9184D" w14:textId="561C78C4" w:rsidR="0092507D" w:rsidRPr="003E1D56" w:rsidRDefault="0080147A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2DADAC2E" wp14:editId="1D458031">
                                            <wp:extent cx="1779550" cy="1056005"/>
                                            <wp:effectExtent l="76200" t="76200" r="125730" b="12509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23420" cy="12007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 w="38100" cap="sq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</a:ln>
                                                    <a:effectLst>
                                                      <a:outerShdw blurRad="50800" dist="38100" dir="2700000" algn="tl" rotWithShape="0">
                                                        <a:srgbClr val="000000">
                                                          <a:alpha val="43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87612D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51.95pt;margin-top:-190pt;width:165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">
                          <v:textbox>
                            <w:txbxContent>
                              <w:p w14:paraId="39E9184D" w14:textId="561C78C4" w:rsidR="0092507D" w:rsidRPr="003E1D56" w:rsidRDefault="0080147A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2DADAC2E" wp14:editId="1D458031">
                                      <wp:extent cx="1779550" cy="1056005"/>
                                      <wp:effectExtent l="76200" t="76200" r="125730" b="12509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23420" cy="12007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38100" cap="sq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>
                                                <a:outerShdw blurRad="50800" dist="38100" dir="2700000" algn="tl" rotWithShape="0">
                                                  <a:srgbClr val="000000">
                                                    <a:alpha val="43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8"/>
                      <w:szCs w:val="28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A4B9A" w:rsidRPr="004A4B9A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t>Slot Machine Simulator</w:t>
                    </w:r>
                  </w:sdtContent>
                </w:sdt>
              </w:p>
            </w:tc>
          </w:tr>
          <w:tr w:rsidR="003E1D56" w14:paraId="4179367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B6080E6" w14:textId="77777777" w:rsidR="003E1D56" w:rsidRDefault="003E1D56">
                <w:pPr>
                  <w:pStyle w:val="NoSpacing"/>
                  <w:jc w:val="center"/>
                </w:pPr>
              </w:p>
              <w:p w14:paraId="303DBD04" w14:textId="77777777" w:rsidR="003E1D56" w:rsidRDefault="003E1D56">
                <w:pPr>
                  <w:pStyle w:val="NoSpacing"/>
                  <w:jc w:val="center"/>
                </w:pPr>
              </w:p>
              <w:p w14:paraId="4B89048A" w14:textId="77777777" w:rsidR="003E1D56" w:rsidRDefault="003E1D56">
                <w:pPr>
                  <w:pStyle w:val="NoSpacing"/>
                  <w:jc w:val="center"/>
                </w:pPr>
              </w:p>
              <w:p w14:paraId="628003EA" w14:textId="77777777" w:rsidR="003E1D56" w:rsidRDefault="003E1D56">
                <w:pPr>
                  <w:pStyle w:val="NoSpacing"/>
                  <w:jc w:val="center"/>
                </w:pPr>
              </w:p>
              <w:p w14:paraId="6423036B" w14:textId="77777777" w:rsidR="003E1D56" w:rsidRDefault="003E1D56">
                <w:pPr>
                  <w:pStyle w:val="NoSpacing"/>
                  <w:jc w:val="center"/>
                </w:pPr>
              </w:p>
              <w:p w14:paraId="2E4710CA" w14:textId="77777777" w:rsidR="003E1D56" w:rsidRDefault="003E1D56">
                <w:pPr>
                  <w:pStyle w:val="NoSpacing"/>
                  <w:jc w:val="center"/>
                </w:pPr>
              </w:p>
              <w:p w14:paraId="775BE4F4" w14:textId="77777777" w:rsidR="003E1D56" w:rsidRDefault="003E1D56">
                <w:pPr>
                  <w:pStyle w:val="NoSpacing"/>
                  <w:jc w:val="center"/>
                </w:pPr>
              </w:p>
              <w:p w14:paraId="1B6B6119" w14:textId="77777777" w:rsidR="003E1D56" w:rsidRDefault="003E1D56">
                <w:pPr>
                  <w:pStyle w:val="NoSpacing"/>
                  <w:jc w:val="center"/>
                </w:pPr>
              </w:p>
              <w:p w14:paraId="0178CAB0" w14:textId="68C297CA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A4B9A">
                  <w:rPr>
                    <w:sz w:val="24"/>
                    <w:szCs w:val="24"/>
                  </w:rPr>
                  <w:t>1</w:t>
                </w:r>
                <w:r w:rsidR="00480476">
                  <w:rPr>
                    <w:sz w:val="24"/>
                    <w:szCs w:val="24"/>
                  </w:rPr>
                  <w:t>.0</w:t>
                </w:r>
              </w:p>
              <w:p w14:paraId="120463CF" w14:textId="77777777" w:rsidR="003E1D56" w:rsidRDefault="003E1D56">
                <w:pPr>
                  <w:pStyle w:val="NoSpacing"/>
                  <w:jc w:val="center"/>
                </w:pPr>
              </w:p>
              <w:p w14:paraId="4D75B392" w14:textId="1B47A453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4A4B9A">
                  <w:t>8</w:t>
                </w:r>
                <w:r>
                  <w:t xml:space="preserve"> by </w:t>
                </w:r>
                <w:r w:rsidR="00EF4D47">
                  <w:t>Straw Hat</w:t>
                </w:r>
                <w:r w:rsidR="00AD7462">
                  <w:t xml:space="preserve"> Games.</w:t>
                </w:r>
              </w:p>
              <w:p w14:paraId="3776D64C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6507F321" w14:textId="77777777" w:rsidR="003E1D56" w:rsidRDefault="003E1D56">
                <w:pPr>
                  <w:pStyle w:val="NoSpacing"/>
                  <w:jc w:val="center"/>
                </w:pPr>
              </w:p>
              <w:p w14:paraId="7D072ACD" w14:textId="77777777" w:rsidR="003E1D56" w:rsidRDefault="003E1D56">
                <w:pPr>
                  <w:pStyle w:val="NoSpacing"/>
                  <w:jc w:val="center"/>
                </w:pPr>
              </w:p>
              <w:p w14:paraId="1701F74E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55C803A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22C3A5E" w14:textId="622D3834" w:rsidR="003E1D56" w:rsidRPr="003E1D56" w:rsidRDefault="004A4B9A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Marco Giardina</w:t>
                    </w:r>
                    <w:r w:rsidRPr="00ED105C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- Boris Merlo – Pham Thong</w:t>
                    </w:r>
                  </w:p>
                </w:tc>
              </w:sdtContent>
            </w:sdt>
          </w:tr>
          <w:tr w:rsidR="003E1D56" w14:paraId="4025FF1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4055BC" w14:textId="0442174C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CB8D215" w14:textId="51D0E60F" w:rsidR="003E1D56" w:rsidRDefault="003E1D56"/>
        <w:p w14:paraId="29601B3D" w14:textId="2A0B8B8F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97E9D8E" w14:textId="77777777">
            <w:tc>
              <w:tcPr>
                <w:tcW w:w="5000" w:type="pct"/>
              </w:tcPr>
              <w:p w14:paraId="6701C20F" w14:textId="4AA9E4E4" w:rsidR="003E1D56" w:rsidRPr="003E1D56" w:rsidRDefault="004A4B9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February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8</w:t>
                </w:r>
              </w:p>
            </w:tc>
          </w:tr>
        </w:tbl>
        <w:p w14:paraId="196F1DD7" w14:textId="77777777" w:rsidR="003E1D56" w:rsidRDefault="003E1D56"/>
        <w:p w14:paraId="56D87EFF" w14:textId="77777777" w:rsidR="003E1D56" w:rsidRDefault="003E1D56">
          <w:r>
            <w:br w:type="page"/>
          </w:r>
        </w:p>
      </w:sdtContent>
    </w:sdt>
    <w:p w14:paraId="4A8CD7D3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0BA76B3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C685FA3" w14:textId="77777777" w:rsidR="0092507D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275CDBC5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001240" w14:textId="77777777" w:rsidR="00686D09" w:rsidRDefault="00686D09" w:rsidP="00686D09">
      <w:pPr>
        <w:jc w:val="right"/>
        <w:rPr>
          <w:sz w:val="24"/>
          <w:szCs w:val="24"/>
        </w:rPr>
      </w:pPr>
    </w:p>
    <w:p w14:paraId="6CC8D6A2" w14:textId="77777777" w:rsidR="008C6B2D" w:rsidRDefault="008C6B2D" w:rsidP="00686D09">
      <w:pPr>
        <w:jc w:val="right"/>
        <w:rPr>
          <w:sz w:val="24"/>
          <w:szCs w:val="24"/>
        </w:rPr>
      </w:pPr>
    </w:p>
    <w:p w14:paraId="6FDF01F1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95A7129" w14:textId="0E9E59D7" w:rsidR="009A4D42" w:rsidRPr="00BF4089" w:rsidRDefault="00ED7B48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 main objective is for the player to make as much berries as possible by testing his luck on themed slot machines.</w:t>
      </w:r>
    </w:p>
    <w:p w14:paraId="7DB4206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24C5947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4609B975" w14:textId="712C5E53" w:rsidR="00686D09" w:rsidRPr="00BF4089" w:rsidRDefault="00ED7B48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will be introduced to the mechanics of the game in a brief tutorial.</w:t>
      </w:r>
      <w:r>
        <w:rPr>
          <w:i/>
          <w:sz w:val="24"/>
          <w:szCs w:val="24"/>
        </w:rPr>
        <w:br/>
        <w:t>The user will be provided with a starting number of berries (credits) and will be allowed to spin (swipe down) the slots until credits are depleted.</w:t>
      </w:r>
      <w:r>
        <w:rPr>
          <w:i/>
          <w:sz w:val="24"/>
          <w:szCs w:val="24"/>
        </w:rPr>
        <w:br/>
        <w:t>After this, the player will be allowed to reset his credits with a button.</w:t>
      </w:r>
    </w:p>
    <w:p w14:paraId="7E1C8DF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87FA3D0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43BC1CEF" w14:textId="789A3BD7" w:rsidR="009F6693" w:rsidRPr="00BF4089" w:rsidRDefault="00ED7B4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slot machine will be placed at the center of the camera.</w:t>
      </w:r>
      <w:r>
        <w:rPr>
          <w:i/>
          <w:sz w:val="24"/>
          <w:szCs w:val="24"/>
        </w:rPr>
        <w:br/>
        <w:t>The camera will have an orthographic projection.</w:t>
      </w:r>
    </w:p>
    <w:p w14:paraId="22AEC36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58B4AA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6BBC4C73" w14:textId="25EA637A" w:rsidR="00BF4089" w:rsidRPr="00BF4089" w:rsidRDefault="0023641E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Everything will be controlled by touch and swipe.</w:t>
      </w:r>
    </w:p>
    <w:p w14:paraId="31CDB8D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C37BFBB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32177243" w14:textId="259E3D60" w:rsidR="00686D09" w:rsidRPr="00D63F11" w:rsidRDefault="0023641E" w:rsidP="00D63F1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player’s credits will be saved automatically</w:t>
      </w:r>
      <w:r w:rsidR="0064235C">
        <w:rPr>
          <w:i/>
          <w:sz w:val="24"/>
          <w:szCs w:val="24"/>
        </w:rPr>
        <w:t>, unless their credits were depleted.</w:t>
      </w:r>
    </w:p>
    <w:p w14:paraId="48874BB5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097030A7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1943E114" w14:textId="3DF3C1BF" w:rsidR="00686D09" w:rsidRDefault="00EC523E" w:rsidP="0048047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environment will be based off One Piece’s world and characters.</w:t>
      </w:r>
    </w:p>
    <w:p w14:paraId="7E795EE9" w14:textId="77777777" w:rsidR="00480476" w:rsidRPr="00480476" w:rsidRDefault="00480476" w:rsidP="00480476">
      <w:pPr>
        <w:pStyle w:val="ListParagraph"/>
        <w:rPr>
          <w:i/>
          <w:sz w:val="24"/>
          <w:szCs w:val="24"/>
        </w:rPr>
      </w:pPr>
    </w:p>
    <w:p w14:paraId="5C1E7DA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18C845A5" w14:textId="10DF640E" w:rsidR="00BF4089" w:rsidRPr="00BF4089" w:rsidRDefault="0092507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will be only one main level, and the background can be purchased in the main menu.</w:t>
      </w:r>
    </w:p>
    <w:p w14:paraId="56247EB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BBF7574" w14:textId="102340A4" w:rsidR="00686D09" w:rsidRPr="0092507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2507D">
        <w:rPr>
          <w:b/>
          <w:i/>
          <w:sz w:val="24"/>
          <w:szCs w:val="24"/>
        </w:rPr>
        <w:lastRenderedPageBreak/>
        <w:t>Game Progression</w:t>
      </w:r>
      <w:r w:rsidR="0092507D" w:rsidRPr="0092507D">
        <w:rPr>
          <w:b/>
          <w:i/>
          <w:sz w:val="24"/>
          <w:szCs w:val="24"/>
        </w:rPr>
        <w:br/>
      </w:r>
      <w:r w:rsidR="0092507D" w:rsidRPr="0092507D">
        <w:rPr>
          <w:i/>
          <w:sz w:val="24"/>
          <w:szCs w:val="24"/>
        </w:rPr>
        <w:t>Credits will be earned in different amounts based on the type of combination of the reels.</w:t>
      </w:r>
      <w:r w:rsidR="0092507D" w:rsidRPr="0092507D">
        <w:rPr>
          <w:i/>
          <w:sz w:val="24"/>
          <w:szCs w:val="24"/>
        </w:rPr>
        <w:br/>
        <w:t>The user will also be allowed to purchase different background images.</w:t>
      </w:r>
      <w:r w:rsidR="0092507D">
        <w:rPr>
          <w:i/>
          <w:sz w:val="24"/>
          <w:szCs w:val="24"/>
        </w:rPr>
        <w:br/>
      </w:r>
    </w:p>
    <w:p w14:paraId="59370C2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64DDEB50" w14:textId="7F41B108" w:rsidR="00686D09" w:rsidRPr="006A2945" w:rsidRDefault="005C2F0F" w:rsidP="006A2945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  <w:r w:rsidR="006A2945">
        <w:rPr>
          <w:i/>
          <w:sz w:val="24"/>
          <w:szCs w:val="24"/>
        </w:rPr>
        <w:br/>
      </w:r>
    </w:p>
    <w:p w14:paraId="30994FC1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2E84D71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93B7FAB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337EEDBE" w14:textId="2836C7FA" w:rsidR="009323FE" w:rsidRDefault="006A2945">
      <w:pPr>
        <w:rPr>
          <w:rFonts w:ascii="Helvetica" w:hAnsi="Helvetica" w:cs="Helvetica"/>
          <w:i/>
          <w:sz w:val="24"/>
          <w:szCs w:val="24"/>
          <w:bdr w:val="none" w:sz="0" w:space="0" w:color="auto" w:frame="1"/>
        </w:rPr>
      </w:pPr>
      <w:r>
        <w:rPr>
          <w:rFonts w:ascii="Helvetica" w:hAnsi="Helvetica" w:cs="Helvetica"/>
          <w:sz w:val="21"/>
          <w:szCs w:val="21"/>
          <w:bdr w:val="none" w:sz="0" w:space="0" w:color="auto" w:frame="1"/>
        </w:rPr>
        <w:tab/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t>One Piece Film Gold Ost – Main BG music.</w:t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tab/>
        <w:t>Reel effect sounds.</w:t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tab/>
        <w:t>Reel matching sounds.</w:t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tab/>
        <w:t>Jackpot sound.</w:t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</w:r>
      <w:r w:rsidRPr="009323FE">
        <w:rPr>
          <w:rFonts w:cstheme="minorHAnsi"/>
          <w:i/>
          <w:sz w:val="24"/>
          <w:szCs w:val="24"/>
          <w:bdr w:val="none" w:sz="0" w:space="0" w:color="auto" w:frame="1"/>
        </w:rPr>
        <w:tab/>
        <w:t>Bomb sound.</w:t>
      </w:r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</w:r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tab/>
        <w:t>Player pull sound</w:t>
      </w:r>
      <w:r w:rsidR="009323FE" w:rsidRPr="009323FE">
        <w:rPr>
          <w:rFonts w:ascii="Helvetica" w:hAnsi="Helvetica" w:cs="Helvetica"/>
          <w:i/>
          <w:sz w:val="24"/>
          <w:szCs w:val="24"/>
          <w:bdr w:val="none" w:sz="0" w:space="0" w:color="auto" w:frame="1"/>
        </w:rPr>
        <w:t>.</w:t>
      </w:r>
    </w:p>
    <w:p w14:paraId="5C283017" w14:textId="77777777" w:rsidR="00686D09" w:rsidRPr="009323FE" w:rsidRDefault="00686D09" w:rsidP="00686D09">
      <w:pPr>
        <w:rPr>
          <w:rFonts w:ascii="Helvetica" w:hAnsi="Helvetica" w:cs="Helvetica"/>
          <w:i/>
          <w:sz w:val="24"/>
          <w:szCs w:val="24"/>
          <w:bdr w:val="none" w:sz="0" w:space="0" w:color="auto" w:frame="1"/>
        </w:rPr>
      </w:pPr>
    </w:p>
    <w:p w14:paraId="2B145EDC" w14:textId="15AF4DD8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  <w:r w:rsidR="009323FE">
        <w:rPr>
          <w:b/>
          <w:sz w:val="24"/>
          <w:szCs w:val="24"/>
        </w:rPr>
        <w:br/>
      </w:r>
      <w:r w:rsidR="009323FE" w:rsidRPr="009323FE">
        <w:rPr>
          <w:rFonts w:cstheme="minorHAnsi"/>
          <w:i/>
          <w:sz w:val="24"/>
          <w:szCs w:val="24"/>
        </w:rPr>
        <w:t>Berrie</w:t>
      </w:r>
      <w:r w:rsidR="009323FE">
        <w:rPr>
          <w:rFonts w:cstheme="minorHAnsi"/>
          <w:i/>
          <w:sz w:val="24"/>
          <w:szCs w:val="24"/>
        </w:rPr>
        <w:t>s</w:t>
      </w:r>
      <w:r w:rsidR="009323FE">
        <w:rPr>
          <w:rFonts w:cstheme="minorHAnsi"/>
          <w:i/>
          <w:sz w:val="24"/>
          <w:szCs w:val="24"/>
        </w:rPr>
        <w:br/>
        <w:t>Bombs</w:t>
      </w:r>
      <w:r w:rsidR="009323FE" w:rsidRPr="009323FE">
        <w:rPr>
          <w:rFonts w:cstheme="minorHAnsi"/>
          <w:b/>
          <w:sz w:val="24"/>
          <w:szCs w:val="24"/>
        </w:rPr>
        <w:br/>
      </w:r>
      <w:proofErr w:type="spellStart"/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t>Mugiwara's</w:t>
      </w:r>
      <w:proofErr w:type="spellEnd"/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t xml:space="preserve"> Flag </w:t>
      </w:r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  <w:t xml:space="preserve">Sunny </w:t>
      </w:r>
      <w:r w:rsidR="009323FE">
        <w:rPr>
          <w:rFonts w:cstheme="minorHAnsi"/>
          <w:i/>
          <w:sz w:val="24"/>
          <w:szCs w:val="24"/>
          <w:bdr w:val="none" w:sz="0" w:space="0" w:color="auto" w:frame="1"/>
        </w:rPr>
        <w:t>Boat</w:t>
      </w:r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  <w:t>Devil's Fruit</w:t>
      </w:r>
      <w:r w:rsidR="009323FE" w:rsidRPr="009323FE">
        <w:rPr>
          <w:rFonts w:cstheme="minorHAnsi"/>
          <w:i/>
          <w:sz w:val="21"/>
          <w:szCs w:val="21"/>
          <w:bdr w:val="none" w:sz="0" w:space="0" w:color="auto" w:frame="1"/>
        </w:rPr>
        <w:t xml:space="preserve"> </w:t>
      </w:r>
      <w:r w:rsidR="009323FE" w:rsidRPr="009323FE">
        <w:rPr>
          <w:rFonts w:cstheme="minorHAnsi"/>
          <w:i/>
          <w:sz w:val="21"/>
          <w:szCs w:val="21"/>
          <w:bdr w:val="none" w:sz="0" w:space="0" w:color="auto" w:frame="1"/>
        </w:rPr>
        <w:br/>
      </w:r>
      <w:proofErr w:type="spellStart"/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t>Poneglyph</w:t>
      </w:r>
      <w:proofErr w:type="spellEnd"/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t xml:space="preserve"> </w:t>
      </w:r>
      <w:r w:rsidR="009323FE" w:rsidRPr="009323FE">
        <w:rPr>
          <w:rFonts w:cstheme="minorHAnsi"/>
          <w:i/>
          <w:sz w:val="24"/>
          <w:szCs w:val="24"/>
          <w:bdr w:val="none" w:sz="0" w:space="0" w:color="auto" w:frame="1"/>
        </w:rPr>
        <w:br/>
        <w:t>One Piece</w:t>
      </w:r>
    </w:p>
    <w:p w14:paraId="217E531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645BF5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3CCB4D38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5E5E2F8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E52A4F0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238E62EE" w14:textId="55CE97D3"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71A34D7F" w14:textId="5996E2D3" w:rsidR="00D63F11" w:rsidRDefault="00D63F11" w:rsidP="005C2F0F">
      <w:pPr>
        <w:pStyle w:val="ListParagraph"/>
        <w:rPr>
          <w:i/>
          <w:sz w:val="24"/>
          <w:szCs w:val="24"/>
        </w:rPr>
      </w:pPr>
    </w:p>
    <w:p w14:paraId="0C889EEF" w14:textId="5A9A5379" w:rsidR="00D63F11" w:rsidRDefault="00D63F11" w:rsidP="005C2F0F">
      <w:pPr>
        <w:pStyle w:val="ListParagraph"/>
        <w:rPr>
          <w:i/>
          <w:sz w:val="24"/>
          <w:szCs w:val="24"/>
        </w:rPr>
      </w:pPr>
    </w:p>
    <w:p w14:paraId="6D8135D3" w14:textId="60DCE999" w:rsidR="00D63F11" w:rsidRDefault="00D63F11" w:rsidP="005C2F0F">
      <w:pPr>
        <w:pStyle w:val="ListParagraph"/>
        <w:rPr>
          <w:i/>
          <w:sz w:val="24"/>
          <w:szCs w:val="24"/>
        </w:rPr>
      </w:pPr>
    </w:p>
    <w:p w14:paraId="55F7433F" w14:textId="77777777" w:rsidR="00D63F11" w:rsidRDefault="00D63F11" w:rsidP="00D63F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Interface</w:t>
      </w:r>
      <w:r>
        <w:rPr>
          <w:b/>
          <w:sz w:val="24"/>
          <w:szCs w:val="24"/>
        </w:rPr>
        <w:t xml:space="preserve"> Sketch</w:t>
      </w:r>
    </w:p>
    <w:p w14:paraId="44857EBD" w14:textId="184F31FF" w:rsidR="00D63F11" w:rsidRPr="008C6B2D" w:rsidRDefault="00351982" w:rsidP="00D63F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800129" wp14:editId="7696F558">
            <wp:extent cx="59436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7797" w14:textId="6A1D8C2A" w:rsidR="00D63F11" w:rsidRPr="00351982" w:rsidRDefault="00D63F11" w:rsidP="00351982">
      <w:pPr>
        <w:pStyle w:val="ListParagraph"/>
        <w:rPr>
          <w:i/>
          <w:sz w:val="24"/>
          <w:szCs w:val="24"/>
        </w:rPr>
      </w:pPr>
    </w:p>
    <w:sectPr w:rsidR="00D63F11" w:rsidRPr="00351982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AA39" w14:textId="77777777" w:rsidR="00FD0AB2" w:rsidRDefault="00FD0AB2" w:rsidP="00C152DC">
      <w:pPr>
        <w:spacing w:after="0" w:line="240" w:lineRule="auto"/>
      </w:pPr>
      <w:r>
        <w:separator/>
      </w:r>
    </w:p>
  </w:endnote>
  <w:endnote w:type="continuationSeparator" w:id="0">
    <w:p w14:paraId="18F90EA3" w14:textId="77777777" w:rsidR="00FD0AB2" w:rsidRDefault="00FD0AB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69310" w14:textId="6FD6CCE9" w:rsidR="0092507D" w:rsidRDefault="0092507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A4A15" w:rsidRPr="008A4A15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0154A7A1" w14:textId="77777777" w:rsidR="0092507D" w:rsidRDefault="00925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11194" w14:textId="381D384B" w:rsidR="0092507D" w:rsidRDefault="00FD0A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92507D">
          <w:rPr>
            <w:rFonts w:asciiTheme="majorHAnsi" w:hAnsiTheme="majorHAnsi"/>
          </w:rPr>
          <w:t>[Type text]</w:t>
        </w:r>
      </w:sdtContent>
    </w:sdt>
    <w:r w:rsidR="0092507D">
      <w:rPr>
        <w:rFonts w:asciiTheme="majorHAnsi" w:hAnsiTheme="majorHAnsi"/>
      </w:rPr>
      <w:ptab w:relativeTo="margin" w:alignment="right" w:leader="none"/>
    </w:r>
    <w:r w:rsidR="0092507D">
      <w:rPr>
        <w:rFonts w:asciiTheme="majorHAnsi" w:hAnsiTheme="majorHAnsi"/>
      </w:rPr>
      <w:t xml:space="preserve">Page </w:t>
    </w:r>
    <w:r w:rsidR="0092507D">
      <w:fldChar w:fldCharType="begin"/>
    </w:r>
    <w:r w:rsidR="0092507D">
      <w:instrText xml:space="preserve"> PAGE   \* MERGEFORMAT </w:instrText>
    </w:r>
    <w:r w:rsidR="0092507D">
      <w:fldChar w:fldCharType="separate"/>
    </w:r>
    <w:r w:rsidR="008A4A15" w:rsidRPr="008A4A15">
      <w:rPr>
        <w:rFonts w:asciiTheme="majorHAnsi" w:hAnsiTheme="majorHAnsi"/>
        <w:noProof/>
      </w:rPr>
      <w:t>5</w:t>
    </w:r>
    <w:r w:rsidR="0092507D">
      <w:rPr>
        <w:rFonts w:asciiTheme="majorHAnsi" w:hAnsiTheme="majorHAnsi"/>
        <w:noProof/>
      </w:rPr>
      <w:fldChar w:fldCharType="end"/>
    </w:r>
  </w:p>
  <w:p w14:paraId="598C1300" w14:textId="77777777" w:rsidR="0092507D" w:rsidRDefault="00925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8BF35" w14:textId="77777777" w:rsidR="00FD0AB2" w:rsidRDefault="00FD0AB2" w:rsidP="00C152DC">
      <w:pPr>
        <w:spacing w:after="0" w:line="240" w:lineRule="auto"/>
      </w:pPr>
      <w:r>
        <w:separator/>
      </w:r>
    </w:p>
  </w:footnote>
  <w:footnote w:type="continuationSeparator" w:id="0">
    <w:p w14:paraId="33096825" w14:textId="77777777" w:rsidR="00FD0AB2" w:rsidRDefault="00FD0AB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92507D" w14:paraId="574AF9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C8D6B66" w14:textId="3A1E2475" w:rsidR="0092507D" w:rsidRDefault="0092507D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147A">
                <w:rPr>
                  <w:b/>
                  <w:bCs/>
                  <w:caps/>
                  <w:sz w:val="24"/>
                  <w:szCs w:val="24"/>
                </w:rPr>
                <w:t>Pirate King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8-02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5DF348" w14:textId="15BD629D" w:rsidR="0092507D" w:rsidRDefault="0092507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sz w:val="24"/>
                  <w:szCs w:val="24"/>
                  <w:lang w:val="en-US"/>
                </w:rPr>
                <w:t>February 18, 2018</w:t>
              </w:r>
            </w:p>
          </w:tc>
        </w:sdtContent>
      </w:sdt>
    </w:tr>
  </w:tbl>
  <w:p w14:paraId="724271FE" w14:textId="77777777" w:rsidR="0092507D" w:rsidRDefault="00925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2507D" w14:paraId="43FF3340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8-02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272F0C7" w14:textId="2239157D" w:rsidR="0092507D" w:rsidRPr="00C152DC" w:rsidRDefault="0092507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February 18,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E8BCB33" w14:textId="3677D96F" w:rsidR="0092507D" w:rsidRDefault="0092507D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147A">
                <w:rPr>
                  <w:b/>
                  <w:bCs/>
                  <w:caps/>
                  <w:sz w:val="24"/>
                  <w:szCs w:val="24"/>
                </w:rPr>
                <w:t>Pirate King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305E0248" w14:textId="77777777" w:rsidR="0092507D" w:rsidRDefault="00925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0B6E2F"/>
    <w:rsid w:val="00212CDF"/>
    <w:rsid w:val="0023641E"/>
    <w:rsid w:val="002E1ABC"/>
    <w:rsid w:val="0031217D"/>
    <w:rsid w:val="00351982"/>
    <w:rsid w:val="003C5423"/>
    <w:rsid w:val="003E1D34"/>
    <w:rsid w:val="003E1D56"/>
    <w:rsid w:val="00420F46"/>
    <w:rsid w:val="00480476"/>
    <w:rsid w:val="0048246B"/>
    <w:rsid w:val="004A4B9A"/>
    <w:rsid w:val="0052567C"/>
    <w:rsid w:val="0052734F"/>
    <w:rsid w:val="005C2F0F"/>
    <w:rsid w:val="0064235C"/>
    <w:rsid w:val="00686D09"/>
    <w:rsid w:val="00691022"/>
    <w:rsid w:val="006A2945"/>
    <w:rsid w:val="00744BAC"/>
    <w:rsid w:val="007D2A8E"/>
    <w:rsid w:val="0080147A"/>
    <w:rsid w:val="008A4A15"/>
    <w:rsid w:val="008C6B2D"/>
    <w:rsid w:val="008E601F"/>
    <w:rsid w:val="008F3C94"/>
    <w:rsid w:val="0092507D"/>
    <w:rsid w:val="00925A30"/>
    <w:rsid w:val="00930E7A"/>
    <w:rsid w:val="009323FE"/>
    <w:rsid w:val="00953C99"/>
    <w:rsid w:val="00996533"/>
    <w:rsid w:val="009A4D42"/>
    <w:rsid w:val="009F6693"/>
    <w:rsid w:val="00A03AB1"/>
    <w:rsid w:val="00AA765B"/>
    <w:rsid w:val="00AD223E"/>
    <w:rsid w:val="00AD7462"/>
    <w:rsid w:val="00BF4089"/>
    <w:rsid w:val="00C152DC"/>
    <w:rsid w:val="00C261FA"/>
    <w:rsid w:val="00C416C9"/>
    <w:rsid w:val="00D63F11"/>
    <w:rsid w:val="00D668E0"/>
    <w:rsid w:val="00D82416"/>
    <w:rsid w:val="00EB6F93"/>
    <w:rsid w:val="00EC523E"/>
    <w:rsid w:val="00ED7B48"/>
    <w:rsid w:val="00EF4D47"/>
    <w:rsid w:val="00F13939"/>
    <w:rsid w:val="00F35C9E"/>
    <w:rsid w:val="00F362D0"/>
    <w:rsid w:val="00F65E21"/>
    <w:rsid w:val="00FB49DD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2A981"/>
  <w15:docId w15:val="{4C7C4FAC-F61A-465C-8700-13666032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semiHidden/>
    <w:unhideWhenUsed/>
    <w:rsid w:val="006A2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0A2F3A0-7AF5-4AA3-B835-3F75677E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128</TotalTime>
  <Pages>6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Pirate King</vt:lpstr>
    </vt:vector>
  </TitlesOfParts>
  <Company>Straw hat GAMES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 King</dc:title>
  <dc:subject>Slot Machine Simulator</dc:subject>
  <dc:creator>Marco Giardina - Boris Merlo – Pham Thong</dc:creator>
  <cp:lastModifiedBy>Marco Giardina</cp:lastModifiedBy>
  <cp:revision>29</cp:revision>
  <dcterms:created xsi:type="dcterms:W3CDTF">2011-07-15T01:03:00Z</dcterms:created>
  <dcterms:modified xsi:type="dcterms:W3CDTF">2018-02-19T20:16:00Z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